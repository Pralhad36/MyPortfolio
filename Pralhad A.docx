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B2" w:rsidRPr="00924F75" w:rsidRDefault="009E6D67" w:rsidP="00460DC4">
      <w:pPr>
        <w:pStyle w:val="Title"/>
        <w:rPr>
          <w:color w:val="000000" w:themeColor="text1"/>
        </w:rPr>
      </w:pPr>
      <w:r>
        <w:rPr>
          <w:color w:val="000000" w:themeColor="text1"/>
        </w:rPr>
        <w:t>Pralhad</w:t>
      </w:r>
      <w:r w:rsidR="00F85D4D" w:rsidRPr="00924F75">
        <w:rPr>
          <w:color w:val="000000" w:themeColor="text1"/>
        </w:rPr>
        <w:t xml:space="preserve"> Narkar</w:t>
      </w:r>
    </w:p>
    <w:p w:rsidR="00460DC4" w:rsidRDefault="00F85D4D" w:rsidP="004A5543">
      <w:pPr>
        <w:pStyle w:val="Subtitle"/>
        <w:rPr>
          <w:color w:val="000000" w:themeColor="text1"/>
        </w:rPr>
      </w:pPr>
      <w:r w:rsidRPr="00924F75">
        <w:rPr>
          <w:color w:val="000000" w:themeColor="text1"/>
        </w:rPr>
        <w:t>Full Stack Web Developer</w:t>
      </w:r>
    </w:p>
    <w:p w:rsidR="004A5543" w:rsidRPr="004A5543" w:rsidRDefault="004A5543" w:rsidP="004A5543"/>
    <w:p w:rsidR="000C5155" w:rsidRPr="00924F75" w:rsidRDefault="00460DC4">
      <w:pPr>
        <w:pStyle w:val="ContactInfo"/>
        <w:rPr>
          <w:color w:val="000000" w:themeColor="text1"/>
        </w:rPr>
      </w:pPr>
      <w:r w:rsidRPr="00924F75">
        <w:rPr>
          <w:color w:val="000000" w:themeColor="text1"/>
        </w:rPr>
        <w:t>Mob: 8879654744 | E</w:t>
      </w:r>
      <w:r w:rsidR="00F85D4D" w:rsidRPr="00924F75">
        <w:rPr>
          <w:color w:val="000000" w:themeColor="text1"/>
        </w:rPr>
        <w:t>mail:Pralhad.narkar@gmail.com |</w:t>
      </w:r>
      <w:r w:rsidR="008E1F80" w:rsidRPr="00924F75">
        <w:rPr>
          <w:color w:val="000000" w:themeColor="text1"/>
        </w:rPr>
        <w:t> </w:t>
      </w:r>
      <w:r w:rsidR="00F85D4D" w:rsidRPr="00924F75">
        <w:rPr>
          <w:color w:val="000000" w:themeColor="text1"/>
        </w:rPr>
        <w:t>Mumbai-401105</w:t>
      </w:r>
    </w:p>
    <w:p w:rsidR="00F85D4D" w:rsidRPr="00924F75" w:rsidRDefault="00F85D4D" w:rsidP="00F85D4D">
      <w:pPr>
        <w:pStyle w:val="ContactInfo"/>
        <w:rPr>
          <w:color w:val="000000" w:themeColor="text1"/>
        </w:rPr>
      </w:pPr>
      <w:r w:rsidRPr="00924F75">
        <w:rPr>
          <w:color w:val="000000" w:themeColor="text1"/>
        </w:rPr>
        <w:t>Portfolio:</w:t>
      </w:r>
      <w:r w:rsidR="001C69B2" w:rsidRPr="00924F75">
        <w:rPr>
          <w:color w:val="000000" w:themeColor="text1"/>
        </w:rPr>
        <w:t xml:space="preserve"> </w:t>
      </w:r>
      <w:r w:rsidRPr="00924F75">
        <w:rPr>
          <w:color w:val="000000" w:themeColor="text1"/>
        </w:rPr>
        <w:t xml:space="preserve"> </w:t>
      </w:r>
      <w:hyperlink r:id="rId8" w:history="1">
        <w:r w:rsidRPr="00924F75">
          <w:rPr>
            <w:rStyle w:val="Hyperlink"/>
            <w:color w:val="000000" w:themeColor="text1"/>
          </w:rPr>
          <w:t>https://pralhad36.github.io/MyPortfolio/</w:t>
        </w:r>
      </w:hyperlink>
    </w:p>
    <w:p w:rsidR="00F85D4D" w:rsidRPr="00924F75" w:rsidRDefault="00F85D4D">
      <w:pPr>
        <w:pStyle w:val="ContactInfo"/>
        <w:rPr>
          <w:color w:val="000000" w:themeColor="text1"/>
          <w:sz w:val="22"/>
        </w:rPr>
      </w:pPr>
      <w:r w:rsidRPr="00924F75">
        <w:rPr>
          <w:color w:val="000000" w:themeColor="text1"/>
          <w:sz w:val="24"/>
          <w:szCs w:val="24"/>
        </w:rPr>
        <w:t xml:space="preserve">LinkedIn: </w:t>
      </w:r>
      <w:hyperlink r:id="rId9" w:history="1">
        <w:r w:rsidRPr="00924F75">
          <w:rPr>
            <w:rStyle w:val="Hyperlink"/>
            <w:color w:val="000000" w:themeColor="text1"/>
            <w:sz w:val="24"/>
            <w:szCs w:val="24"/>
          </w:rPr>
          <w:t>https://www.linkedin.com/in/pralhad-narkar-localhost3000/</w:t>
        </w:r>
      </w:hyperlink>
    </w:p>
    <w:p w:rsidR="001C69B2" w:rsidRPr="00924F75" w:rsidRDefault="001C69B2" w:rsidP="001C69B2">
      <w:pPr>
        <w:pStyle w:val="Heading1"/>
        <w:rPr>
          <w:color w:val="000000" w:themeColor="text1"/>
        </w:rPr>
      </w:pPr>
      <w:r w:rsidRPr="00924F75">
        <w:rPr>
          <w:color w:val="000000" w:themeColor="text1"/>
        </w:rPr>
        <w:t>About Me</w:t>
      </w:r>
    </w:p>
    <w:p w:rsidR="001C69B2" w:rsidRPr="00924F75" w:rsidRDefault="00F85D4D" w:rsidP="004A5543">
      <w:pPr>
        <w:pStyle w:val="Heading1"/>
        <w:spacing w:before="480" w:after="100" w:afterAutospacing="1" w:line="360" w:lineRule="auto"/>
        <w:ind w:right="794"/>
        <w:jc w:val="both"/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</w:pPr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Currently, I am working with a UFO Cine Media Network where I am wholly responsible for maintaining and securing digital data. Also responsible for day to day activity regarding data manipulation. I have done my Full Stack Developer course and have good knowledge of frontend and backend technologies. I have a strong passion for creating efficient, scalable, and user-friendly single page web applications. With a solid foundation in JavaScript and a deep understanding of the React ecosystem, I specialize in developing </w:t>
      </w:r>
      <w:r w:rsidRPr="00E25B61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responsive and optimized</w:t>
      </w:r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applications that provide seamless user experiences. I am Knowledgeable in state management using </w:t>
      </w:r>
      <w:proofErr w:type="spellStart"/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Redux</w:t>
      </w:r>
      <w:proofErr w:type="spellEnd"/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E25B61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Redux</w:t>
      </w:r>
      <w:proofErr w:type="spellEnd"/>
      <w:r w:rsidRPr="00E25B61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 xml:space="preserve"> Toolkit</w:t>
      </w:r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, and </w:t>
      </w:r>
      <w:r w:rsidRPr="00E25B61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context API</w:t>
      </w:r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to manage complex application states effectively. I am familiar with testing frameworks like </w:t>
      </w:r>
      <w:r w:rsidRPr="00E25B61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 xml:space="preserve">Jest </w:t>
      </w:r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and React Testing Library to ensure code quality and reliability through </w:t>
      </w:r>
      <w:r w:rsidR="00E25B61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Unit and I</w:t>
      </w:r>
      <w:r w:rsidRPr="00924F75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ntegration tests</w:t>
      </w:r>
      <w:r w:rsidRPr="00924F7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Also committed to optimizing performance through </w:t>
      </w:r>
      <w:r w:rsidRPr="00E25B61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code-splitting</w:t>
      </w:r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E25B61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lazy loading</w:t>
      </w:r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924F75">
        <w:rPr>
          <w:rStyle w:val="badword"/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memoization</w:t>
      </w:r>
      <w:proofErr w:type="spellEnd"/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, and other best practices. I have experience in integrating RESTful APIs to fetch and manipulate data, ensuring smooth communication between the frontend and backend. I have built a scalable e-commerce platform with React, </w:t>
      </w:r>
      <w:proofErr w:type="spellStart"/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Redux</w:t>
      </w:r>
      <w:proofErr w:type="spellEnd"/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, and integrated </w:t>
      </w:r>
      <w:r w:rsidRPr="00924F75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payment gateways</w:t>
      </w:r>
      <w:r w:rsidRPr="00924F7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, resulting in a seamless and secure shopping experience for users.</w:t>
      </w:r>
    </w:p>
    <w:p w:rsidR="00713DDD" w:rsidRPr="00924F75" w:rsidRDefault="00713DDD" w:rsidP="00713DDD">
      <w:pPr>
        <w:pStyle w:val="Heading1"/>
        <w:rPr>
          <w:color w:val="000000" w:themeColor="text1"/>
        </w:rPr>
      </w:pPr>
      <w:r w:rsidRPr="00924F75">
        <w:rPr>
          <w:color w:val="000000" w:themeColor="text1"/>
        </w:rPr>
        <w:t>Websites</w:t>
      </w:r>
    </w:p>
    <w:p w:rsidR="00E25B61" w:rsidRDefault="00E25B61" w:rsidP="00E25B61">
      <w:pPr>
        <w:pStyle w:val="ContactInfo"/>
        <w:rPr>
          <w:color w:val="000000" w:themeColor="text1"/>
          <w:sz w:val="22"/>
          <w:szCs w:val="22"/>
        </w:rPr>
      </w:pPr>
    </w:p>
    <w:p w:rsidR="00E25B61" w:rsidRPr="00E25B61" w:rsidRDefault="00E25B61" w:rsidP="00E25B61">
      <w:pPr>
        <w:pStyle w:val="ContactInfo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Portfolio: -      </w:t>
      </w:r>
      <w:hyperlink r:id="rId10" w:history="1">
        <w:r w:rsidRPr="00924F75">
          <w:rPr>
            <w:rStyle w:val="Hyperlink"/>
            <w:color w:val="000000" w:themeColor="text1"/>
          </w:rPr>
          <w:t>https://pralhad36.github.io/MyPortfolio/</w:t>
        </w:r>
      </w:hyperlink>
    </w:p>
    <w:p w:rsidR="00713DDD" w:rsidRPr="00924F75" w:rsidRDefault="00924F75" w:rsidP="00713DDD">
      <w:pPr>
        <w:pStyle w:val="Heading1"/>
        <w:rPr>
          <w:color w:val="000000" w:themeColor="text1"/>
          <w:sz w:val="24"/>
          <w:szCs w:val="24"/>
        </w:rPr>
      </w:pPr>
      <w:r w:rsidRPr="00924F75">
        <w:rPr>
          <w:color w:val="000000" w:themeColor="text1"/>
          <w:sz w:val="22"/>
          <w:szCs w:val="22"/>
        </w:rPr>
        <w:t>Netflix-GPT: -</w:t>
      </w:r>
      <w:r>
        <w:rPr>
          <w:color w:val="000000" w:themeColor="text1"/>
        </w:rPr>
        <w:t xml:space="preserve"> </w:t>
      </w:r>
      <w:hyperlink r:id="rId11" w:history="1">
        <w:r w:rsidR="00713DDD" w:rsidRPr="00924F75">
          <w:rPr>
            <w:rStyle w:val="Hyperlink"/>
            <w:color w:val="000000" w:themeColor="text1"/>
            <w:sz w:val="24"/>
            <w:szCs w:val="24"/>
          </w:rPr>
          <w:t>https://famous-concha-61acb7.netlify.app</w:t>
        </w:r>
      </w:hyperlink>
    </w:p>
    <w:p w:rsidR="00460DC4" w:rsidRDefault="00924F75" w:rsidP="00460DC4">
      <w:pPr>
        <w:pStyle w:val="Heading1"/>
        <w:rPr>
          <w:rStyle w:val="Hyperlink"/>
          <w:color w:val="000000" w:themeColor="text1"/>
          <w:sz w:val="24"/>
          <w:szCs w:val="24"/>
        </w:rPr>
      </w:pPr>
      <w:proofErr w:type="spellStart"/>
      <w:r w:rsidRPr="00924F75">
        <w:rPr>
          <w:color w:val="000000" w:themeColor="text1"/>
          <w:sz w:val="22"/>
          <w:szCs w:val="22"/>
        </w:rPr>
        <w:t>Swiggy</w:t>
      </w:r>
      <w:proofErr w:type="spellEnd"/>
      <w:r w:rsidR="00E25B61">
        <w:rPr>
          <w:color w:val="000000" w:themeColor="text1"/>
          <w:sz w:val="22"/>
          <w:szCs w:val="22"/>
        </w:rPr>
        <w:t>-</w:t>
      </w:r>
      <w:r w:rsidRPr="00924F75">
        <w:rPr>
          <w:color w:val="000000" w:themeColor="text1"/>
          <w:sz w:val="22"/>
          <w:szCs w:val="22"/>
        </w:rPr>
        <w:t>App:</w:t>
      </w:r>
      <w:r w:rsidR="00E25B61">
        <w:rPr>
          <w:color w:val="000000" w:themeColor="text1"/>
          <w:sz w:val="22"/>
          <w:szCs w:val="22"/>
        </w:rPr>
        <w:t xml:space="preserve"> </w:t>
      </w:r>
      <w:proofErr w:type="gramStart"/>
      <w:r w:rsidRPr="00924F75">
        <w:rPr>
          <w:color w:val="000000" w:themeColor="text1"/>
          <w:sz w:val="22"/>
          <w:szCs w:val="22"/>
        </w:rPr>
        <w:t>-</w:t>
      </w:r>
      <w:r w:rsidR="00E25B61">
        <w:rPr>
          <w:color w:val="000000" w:themeColor="text1"/>
          <w:sz w:val="22"/>
          <w:szCs w:val="22"/>
        </w:rPr>
        <w:t xml:space="preserve">  </w:t>
      </w:r>
      <w:proofErr w:type="gramEnd"/>
      <w:hyperlink r:id="rId12" w:history="1">
        <w:r w:rsidR="00713DDD" w:rsidRPr="00924F75">
          <w:rPr>
            <w:rStyle w:val="Hyperlink"/>
            <w:color w:val="000000" w:themeColor="text1"/>
            <w:sz w:val="24"/>
            <w:szCs w:val="24"/>
          </w:rPr>
          <w:t>https://react-swiggy-51b80.web.app/</w:t>
        </w:r>
      </w:hyperlink>
    </w:p>
    <w:p w:rsidR="00460DC4" w:rsidRPr="004A5543" w:rsidRDefault="00460DC4" w:rsidP="00460DC4"/>
    <w:p w:rsidR="001C69B2" w:rsidRPr="00924F75" w:rsidRDefault="005A7120" w:rsidP="001C69B2">
      <w:pPr>
        <w:pStyle w:val="Heading1"/>
        <w:rPr>
          <w:color w:val="000000" w:themeColor="text1"/>
        </w:rPr>
        <w:sectPr w:rsidR="001C69B2" w:rsidRPr="00924F75">
          <w:footerReference w:type="default" r:id="rId13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  <w:sdt>
        <w:sdtPr>
          <w:rPr>
            <w:color w:val="000000" w:themeColor="text1"/>
            <w:u w:val="single"/>
          </w:rPr>
          <w:alias w:val="Skills &amp; Abilities heading:"/>
          <w:tag w:val="Skills &amp; Abilities heading:"/>
          <w:id w:val="1904716257"/>
          <w:placeholder>
            <w:docPart w:val="74A7D87098DB497588925A5C9F423A72"/>
          </w:placeholder>
          <w:temporary/>
          <w:showingPlcHdr/>
          <w15:appearance w15:val="hidden"/>
        </w:sdtPr>
        <w:sdtEndPr>
          <w:rPr>
            <w:u w:val="none"/>
          </w:rPr>
        </w:sdtEndPr>
        <w:sdtContent>
          <w:r w:rsidR="00C056DC" w:rsidRPr="00924F75">
            <w:rPr>
              <w:b/>
              <w:color w:val="000000" w:themeColor="text1"/>
            </w:rPr>
            <w:t>Skills &amp; Abilities</w:t>
          </w:r>
        </w:sdtContent>
      </w:sdt>
    </w:p>
    <w:p w:rsidR="00713DDD" w:rsidRPr="00924F75" w:rsidRDefault="00713DDD" w:rsidP="00713DDD">
      <w:pPr>
        <w:pStyle w:val="Heading2"/>
        <w:rPr>
          <w:rFonts w:eastAsia="Times New Roman"/>
          <w:color w:val="000000" w:themeColor="text1"/>
          <w:sz w:val="24"/>
          <w:szCs w:val="24"/>
          <w:lang w:val="en-IN" w:eastAsia="en-IN"/>
        </w:rPr>
      </w:pPr>
      <w:r w:rsidRPr="00924F75">
        <w:rPr>
          <w:rFonts w:eastAsia="Times New Roman"/>
          <w:b/>
          <w:bCs/>
          <w:color w:val="000000" w:themeColor="text1"/>
          <w:sz w:val="24"/>
          <w:szCs w:val="24"/>
          <w:lang w:val="en-IN" w:eastAsia="en-IN"/>
        </w:rPr>
        <w:t>Front-End Development</w:t>
      </w:r>
      <w:r w:rsidRPr="00924F75">
        <w:rPr>
          <w:rFonts w:eastAsia="Times New Roman"/>
          <w:color w:val="000000" w:themeColor="text1"/>
          <w:sz w:val="24"/>
          <w:szCs w:val="24"/>
          <w:lang w:val="en-IN" w:eastAsia="en-IN"/>
        </w:rPr>
        <w:t xml:space="preserve">: React, </w:t>
      </w:r>
      <w:proofErr w:type="spellStart"/>
      <w:r w:rsidRPr="00924F75">
        <w:rPr>
          <w:rFonts w:eastAsia="Times New Roman"/>
          <w:color w:val="000000" w:themeColor="text1"/>
          <w:sz w:val="24"/>
          <w:szCs w:val="24"/>
          <w:lang w:val="en-IN" w:eastAsia="en-IN"/>
        </w:rPr>
        <w:t>Redux</w:t>
      </w:r>
      <w:proofErr w:type="spellEnd"/>
      <w:r w:rsidRPr="00924F75">
        <w:rPr>
          <w:rFonts w:eastAsia="Times New Roman"/>
          <w:color w:val="000000" w:themeColor="text1"/>
          <w:sz w:val="24"/>
          <w:szCs w:val="24"/>
          <w:lang w:val="en-IN" w:eastAsia="en-IN"/>
        </w:rPr>
        <w:t>,</w:t>
      </w:r>
      <w:r w:rsidR="00E25B61">
        <w:rPr>
          <w:rFonts w:eastAsia="Times New Roman"/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="00E25B61">
        <w:rPr>
          <w:rFonts w:eastAsia="Times New Roman"/>
          <w:color w:val="000000" w:themeColor="text1"/>
          <w:sz w:val="24"/>
          <w:szCs w:val="24"/>
          <w:lang w:val="en-IN" w:eastAsia="en-IN"/>
        </w:rPr>
        <w:t>Redux</w:t>
      </w:r>
      <w:proofErr w:type="spellEnd"/>
      <w:r w:rsidR="00E25B61">
        <w:rPr>
          <w:rFonts w:eastAsia="Times New Roman"/>
          <w:color w:val="000000" w:themeColor="text1"/>
          <w:sz w:val="24"/>
          <w:szCs w:val="24"/>
          <w:lang w:val="en-IN" w:eastAsia="en-IN"/>
        </w:rPr>
        <w:t xml:space="preserve"> Toolkit,</w:t>
      </w:r>
      <w:r w:rsidRPr="00924F75">
        <w:rPr>
          <w:rFonts w:eastAsia="Times New Roman"/>
          <w:color w:val="000000" w:themeColor="text1"/>
          <w:sz w:val="24"/>
          <w:szCs w:val="24"/>
          <w:lang w:val="en-IN" w:eastAsia="en-IN"/>
        </w:rPr>
        <w:t xml:space="preserve"> React Router, JavaScript (ES6+), HTML5, CSS3, Tailwind CSS, Parcel, Hooks API, Context API</w:t>
      </w:r>
    </w:p>
    <w:p w:rsidR="001C69B2" w:rsidRPr="00924F75" w:rsidRDefault="001C69B2" w:rsidP="001C69B2">
      <w:pPr>
        <w:rPr>
          <w:color w:val="000000" w:themeColor="text1"/>
          <w:lang w:val="en-IN" w:eastAsia="en-IN"/>
        </w:rPr>
      </w:pPr>
    </w:p>
    <w:p w:rsidR="00713DDD" w:rsidRPr="00924F75" w:rsidRDefault="00713DDD" w:rsidP="00713DDD">
      <w:pPr>
        <w:pStyle w:val="Heading2"/>
        <w:rPr>
          <w:rFonts w:eastAsia="Times New Roman"/>
          <w:color w:val="000000" w:themeColor="text1"/>
          <w:sz w:val="24"/>
          <w:szCs w:val="24"/>
          <w:lang w:val="en-IN" w:eastAsia="en-IN"/>
        </w:rPr>
      </w:pPr>
      <w:r w:rsidRPr="00924F75">
        <w:rPr>
          <w:rFonts w:eastAsia="Times New Roman"/>
          <w:b/>
          <w:bCs/>
          <w:color w:val="000000" w:themeColor="text1"/>
          <w:sz w:val="24"/>
          <w:szCs w:val="24"/>
          <w:lang w:val="en-IN" w:eastAsia="en-IN"/>
        </w:rPr>
        <w:t>Back-End</w:t>
      </w:r>
      <w:r w:rsidR="00302E50" w:rsidRPr="00924F75">
        <w:rPr>
          <w:rFonts w:eastAsia="Times New Roman"/>
          <w:b/>
          <w:bCs/>
          <w:color w:val="000000" w:themeColor="text1"/>
          <w:sz w:val="24"/>
          <w:szCs w:val="24"/>
          <w:lang w:val="en-IN" w:eastAsia="en-IN"/>
        </w:rPr>
        <w:t xml:space="preserve"> Development</w:t>
      </w:r>
      <w:r w:rsidRPr="00924F75">
        <w:rPr>
          <w:rFonts w:eastAsia="Times New Roman"/>
          <w:color w:val="000000" w:themeColor="text1"/>
          <w:sz w:val="24"/>
          <w:szCs w:val="24"/>
          <w:lang w:val="en-IN" w:eastAsia="en-IN"/>
        </w:rPr>
        <w:t>: Node, Express, RESTful APIs, MongoDB, Mongoose, JWT</w:t>
      </w:r>
    </w:p>
    <w:p w:rsidR="001C69B2" w:rsidRPr="00924F75" w:rsidRDefault="001C69B2" w:rsidP="001C69B2">
      <w:pPr>
        <w:rPr>
          <w:color w:val="000000" w:themeColor="text1"/>
          <w:lang w:val="en-IN" w:eastAsia="en-IN"/>
        </w:rPr>
      </w:pPr>
    </w:p>
    <w:p w:rsidR="00713DDD" w:rsidRPr="00924F75" w:rsidRDefault="00713DDD" w:rsidP="00713DDD">
      <w:pPr>
        <w:pStyle w:val="Heading2"/>
        <w:rPr>
          <w:rFonts w:eastAsia="Times New Roman"/>
          <w:color w:val="000000" w:themeColor="text1"/>
          <w:sz w:val="24"/>
          <w:szCs w:val="24"/>
          <w:lang w:val="en-IN" w:eastAsia="en-IN"/>
        </w:rPr>
      </w:pPr>
      <w:r w:rsidRPr="00924F75">
        <w:rPr>
          <w:rFonts w:eastAsia="Times New Roman"/>
          <w:b/>
          <w:bCs/>
          <w:color w:val="000000" w:themeColor="text1"/>
          <w:sz w:val="24"/>
          <w:szCs w:val="24"/>
          <w:lang w:val="en-IN" w:eastAsia="en-IN"/>
        </w:rPr>
        <w:t>Deployment &amp; Version Control</w:t>
      </w:r>
      <w:r w:rsidRPr="00924F75">
        <w:rPr>
          <w:rFonts w:eastAsia="Times New Roman"/>
          <w:color w:val="000000" w:themeColor="text1"/>
          <w:sz w:val="24"/>
          <w:szCs w:val="24"/>
          <w:lang w:val="en-IN" w:eastAsia="en-IN"/>
        </w:rPr>
        <w:t xml:space="preserve">: NPM, Git, GitHub, </w:t>
      </w:r>
      <w:proofErr w:type="spellStart"/>
      <w:r w:rsidRPr="00924F75">
        <w:rPr>
          <w:rFonts w:eastAsia="Times New Roman"/>
          <w:color w:val="000000" w:themeColor="text1"/>
          <w:sz w:val="24"/>
          <w:szCs w:val="24"/>
          <w:lang w:val="en-IN" w:eastAsia="en-IN"/>
        </w:rPr>
        <w:t>GitLab</w:t>
      </w:r>
      <w:proofErr w:type="spellEnd"/>
    </w:p>
    <w:p w:rsidR="001C69B2" w:rsidRPr="00924F75" w:rsidRDefault="001C69B2" w:rsidP="001C69B2">
      <w:pPr>
        <w:rPr>
          <w:color w:val="000000" w:themeColor="text1"/>
          <w:lang w:val="en-IN" w:eastAsia="en-IN"/>
        </w:rPr>
      </w:pPr>
    </w:p>
    <w:p w:rsidR="00713DDD" w:rsidRPr="00924F75" w:rsidRDefault="00713DDD" w:rsidP="00713DDD">
      <w:pPr>
        <w:pStyle w:val="Heading2"/>
        <w:rPr>
          <w:rFonts w:eastAsia="Times New Roman"/>
          <w:color w:val="000000" w:themeColor="text1"/>
          <w:sz w:val="24"/>
          <w:szCs w:val="24"/>
          <w:lang w:val="en-IN" w:eastAsia="en-IN"/>
        </w:rPr>
      </w:pPr>
      <w:r w:rsidRPr="00924F75">
        <w:rPr>
          <w:rFonts w:eastAsia="Times New Roman"/>
          <w:b/>
          <w:bCs/>
          <w:color w:val="000000" w:themeColor="text1"/>
          <w:sz w:val="24"/>
          <w:szCs w:val="24"/>
          <w:lang w:val="en-IN" w:eastAsia="en-IN"/>
        </w:rPr>
        <w:t>Testing &amp; Performance</w:t>
      </w:r>
      <w:r w:rsidRPr="00924F75">
        <w:rPr>
          <w:rFonts w:eastAsia="Times New Roman"/>
          <w:color w:val="000000" w:themeColor="text1"/>
          <w:sz w:val="24"/>
          <w:szCs w:val="24"/>
          <w:lang w:val="en-IN" w:eastAsia="en-IN"/>
        </w:rPr>
        <w:t xml:space="preserve">: Jest, Postman, </w:t>
      </w:r>
      <w:proofErr w:type="spellStart"/>
      <w:r w:rsidRPr="00924F75">
        <w:rPr>
          <w:rFonts w:eastAsia="Times New Roman"/>
          <w:color w:val="000000" w:themeColor="text1"/>
          <w:sz w:val="24"/>
          <w:szCs w:val="24"/>
          <w:lang w:val="en-IN" w:eastAsia="en-IN"/>
        </w:rPr>
        <w:t>Redux</w:t>
      </w:r>
      <w:proofErr w:type="spellEnd"/>
      <w:r w:rsidRPr="00924F75">
        <w:rPr>
          <w:rFonts w:eastAsia="Times New Roman"/>
          <w:color w:val="000000" w:themeColor="text1"/>
          <w:sz w:val="24"/>
          <w:szCs w:val="24"/>
          <w:lang w:val="en-IN" w:eastAsia="en-IN"/>
        </w:rPr>
        <w:t xml:space="preserve"> dev tools</w:t>
      </w:r>
    </w:p>
    <w:p w:rsidR="00C056DC" w:rsidRPr="00924F75" w:rsidRDefault="00C056DC" w:rsidP="00C056DC">
      <w:pPr>
        <w:rPr>
          <w:color w:val="000000" w:themeColor="text1"/>
        </w:rPr>
      </w:pPr>
    </w:p>
    <w:p w:rsidR="001C69B2" w:rsidRPr="00924F75" w:rsidRDefault="001C69B2" w:rsidP="00C056DC">
      <w:pPr>
        <w:pStyle w:val="Heading1"/>
        <w:rPr>
          <w:color w:val="000000" w:themeColor="text1"/>
        </w:rPr>
        <w:sectPr w:rsidR="001C69B2" w:rsidRPr="00924F75" w:rsidSect="001C69B2">
          <w:type w:val="continuous"/>
          <w:pgSz w:w="12240" w:h="15840"/>
          <w:pgMar w:top="1080" w:right="1080" w:bottom="1080" w:left="1080" w:header="720" w:footer="720" w:gutter="0"/>
          <w:cols w:num="4" w:space="709"/>
          <w:titlePg/>
          <w:docGrid w:linePitch="360"/>
        </w:sectPr>
      </w:pPr>
    </w:p>
    <w:p w:rsidR="00C056DC" w:rsidRPr="00924F75" w:rsidRDefault="005A7120" w:rsidP="00C056DC">
      <w:pPr>
        <w:pStyle w:val="Heading1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sdt>
        <w:sdtPr>
          <w:rPr>
            <w:color w:val="000000" w:themeColor="text1"/>
          </w:rPr>
          <w:alias w:val="Experience heading:"/>
          <w:tag w:val="Experience heading:"/>
          <w:id w:val="69094262"/>
          <w:placeholder>
            <w:docPart w:val="EFB1C0FE01904DE49BDED1E534A6706F"/>
          </w:placeholder>
          <w:temporary/>
          <w:showingPlcHdr/>
          <w15:appearance w15:val="hidden"/>
        </w:sdtPr>
        <w:sdtEndPr/>
        <w:sdtContent>
          <w:r w:rsidR="00C056DC" w:rsidRPr="00924F75">
            <w:rPr>
              <w:color w:val="000000" w:themeColor="text1"/>
            </w:rPr>
            <w:t>Experience</w:t>
          </w:r>
        </w:sdtContent>
      </w:sdt>
    </w:p>
    <w:tbl>
      <w:tblPr>
        <w:tblStyle w:val="PlainTable4"/>
        <w:tblW w:w="0" w:type="auto"/>
        <w:tblLook w:val="0620" w:firstRow="1" w:lastRow="0" w:firstColumn="0" w:lastColumn="0" w:noHBand="1" w:noVBand="1"/>
        <w:tblDescription w:val="Experience layout table"/>
      </w:tblPr>
      <w:tblGrid>
        <w:gridCol w:w="8787"/>
      </w:tblGrid>
      <w:tr w:rsidR="00924F75" w:rsidRPr="00924F75" w:rsidTr="00A80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7"/>
        </w:trPr>
        <w:tc>
          <w:tcPr>
            <w:tcW w:w="8787" w:type="dxa"/>
          </w:tcPr>
          <w:p w:rsidR="00E25B61" w:rsidRDefault="00E25B61" w:rsidP="001764A6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Manager of Data Backup and storage</w:t>
            </w:r>
          </w:p>
          <w:p w:rsidR="00C03362" w:rsidRPr="00924F75" w:rsidRDefault="00C03362" w:rsidP="001764A6">
            <w:pPr>
              <w:pStyle w:val="Heading2"/>
              <w:outlineLvl w:val="1"/>
              <w:rPr>
                <w:color w:val="000000" w:themeColor="text1"/>
              </w:rPr>
            </w:pPr>
            <w:r w:rsidRPr="00924F75">
              <w:rPr>
                <w:color w:val="000000" w:themeColor="text1"/>
              </w:rPr>
              <w:t>UFO CINE MEDIA NETWORK, Andheri (E)</w:t>
            </w:r>
          </w:p>
          <w:p w:rsidR="001C69B2" w:rsidRPr="00924F75" w:rsidRDefault="001C69B2" w:rsidP="001C69B2">
            <w:pPr>
              <w:rPr>
                <w:color w:val="000000" w:themeColor="text1"/>
              </w:rPr>
            </w:pP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 and implement data backup policies and procedures.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Schedule and monitor regular backups to ensure data is correctly archived.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Manage backup software and hardware solutions. 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Oversee the storage infrastructure, including NAS, SAN, and cloud storage solutions.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Ensure efficient data storage and retrieval processes.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Monitor storage usage and plan for future capacity needs. 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 and test disaster recovery plans.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Ensure that data can be restored quickly and accurately in case of data loss or corruption.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Conduct regular recovery drills to verify the effectiveness of backup strategies. 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security measures to protect data from unauthorized access and breaches.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Ensure compliance with data protection regulations and industry standards.</w:t>
            </w:r>
          </w:p>
          <w:p w:rsidR="00C03362" w:rsidRPr="00924F75" w:rsidRDefault="00C03362" w:rsidP="00C03362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4F75">
              <w:rPr>
                <w:rFonts w:asciiTheme="majorHAnsi" w:eastAsia="Times New Roman" w:hAnsiTheme="majorHAnsi" w:cs="Arial"/>
                <w:color w:val="000000" w:themeColor="text1"/>
                <w:sz w:val="24"/>
                <w:szCs w:val="24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Maintain up-to-date documentation of backup and storage procedures.</w:t>
            </w:r>
          </w:p>
          <w:p w:rsidR="00C03362" w:rsidRPr="00924F75" w:rsidRDefault="00A801B2" w:rsidP="00A801B2">
            <w:pPr>
              <w:tabs>
                <w:tab w:val="left" w:pos="244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924F75" w:rsidRPr="00924F75" w:rsidTr="00A801B2">
        <w:trPr>
          <w:trHeight w:val="20"/>
        </w:trPr>
        <w:tc>
          <w:tcPr>
            <w:tcW w:w="8787" w:type="dxa"/>
          </w:tcPr>
          <w:p w:rsidR="00C03362" w:rsidRPr="00924F75" w:rsidRDefault="00C03362" w:rsidP="00383633">
            <w:pPr>
              <w:rPr>
                <w:color w:val="000000" w:themeColor="text1"/>
              </w:rPr>
            </w:pPr>
          </w:p>
        </w:tc>
      </w:tr>
    </w:tbl>
    <w:p w:rsidR="000C5155" w:rsidRPr="00924F75" w:rsidRDefault="005A7120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alias w:val="Education heading:"/>
          <w:tag w:val="Education heading:"/>
          <w:id w:val="1265042256"/>
          <w:placeholder>
            <w:docPart w:val="B6E55D1B65E0418A9FB4E7F56ECC4C00"/>
          </w:placeholder>
          <w:temporary/>
          <w:showingPlcHdr/>
          <w15:appearance w15:val="hidden"/>
        </w:sdtPr>
        <w:sdtEndPr/>
        <w:sdtContent>
          <w:r w:rsidR="001764A6" w:rsidRPr="00924F75">
            <w:rPr>
              <w:color w:val="000000" w:themeColor="text1"/>
            </w:rPr>
            <w:t>Education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ducation layout table"/>
      </w:tblPr>
      <w:tblGrid>
        <w:gridCol w:w="7776"/>
        <w:gridCol w:w="2304"/>
      </w:tblGrid>
      <w:tr w:rsidR="00924F75" w:rsidRPr="00924F75" w:rsidTr="00445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1764A6" w:rsidRPr="00924F75" w:rsidRDefault="00C03362" w:rsidP="001764A6">
            <w:pPr>
              <w:pStyle w:val="Heading2"/>
              <w:outlineLvl w:val="1"/>
              <w:rPr>
                <w:color w:val="000000" w:themeColor="text1"/>
              </w:rPr>
            </w:pPr>
            <w:r w:rsidRPr="00924F75">
              <w:rPr>
                <w:color w:val="000000" w:themeColor="text1"/>
              </w:rPr>
              <w:t>Bachelor of Commerce</w:t>
            </w:r>
          </w:p>
          <w:p w:rsidR="00302E50" w:rsidRPr="00924F75" w:rsidRDefault="00C03362" w:rsidP="00C03362">
            <w:pPr>
              <w:rPr>
                <w:color w:val="000000" w:themeColor="text1"/>
              </w:rPr>
            </w:pPr>
            <w:r w:rsidRPr="00924F75">
              <w:rPr>
                <w:color w:val="000000" w:themeColor="text1"/>
              </w:rPr>
              <w:t>Mumbai University   60%</w:t>
            </w:r>
          </w:p>
          <w:p w:rsidR="00302E50" w:rsidRPr="00924F75" w:rsidRDefault="00C03362" w:rsidP="00302E50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924F75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Full Stack Web Developer</w:t>
            </w:r>
            <w:r w:rsidR="00302E50" w:rsidRPr="00924F75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(MERN)</w:t>
            </w:r>
          </w:p>
          <w:p w:rsidR="00302E50" w:rsidRPr="00924F75" w:rsidRDefault="00302E50" w:rsidP="00302E50">
            <w:pPr>
              <w:pStyle w:val="NoSpacing"/>
              <w:rPr>
                <w:rFonts w:eastAsiaTheme="majorEastAsia"/>
                <w:color w:val="000000" w:themeColor="text1"/>
              </w:rPr>
            </w:pPr>
            <w:r w:rsidRPr="00924F75">
              <w:rPr>
                <w:rFonts w:eastAsiaTheme="majorEastAsia"/>
                <w:color w:val="000000" w:themeColor="text1"/>
              </w:rPr>
              <w:t>RST Forum Mumbai</w:t>
            </w:r>
          </w:p>
          <w:p w:rsidR="00302E50" w:rsidRPr="00924F75" w:rsidRDefault="00302E50" w:rsidP="00C03362">
            <w:pPr>
              <w:rPr>
                <w:rFonts w:eastAsiaTheme="majorEastAsia"/>
                <w:color w:val="000000" w:themeColor="text1"/>
              </w:rPr>
            </w:pPr>
          </w:p>
          <w:p w:rsidR="00302E50" w:rsidRPr="00924F75" w:rsidRDefault="00302E50" w:rsidP="00C03362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924F75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CCNA, CCNP</w:t>
            </w:r>
          </w:p>
          <w:p w:rsidR="00C03362" w:rsidRPr="00924F75" w:rsidRDefault="00302E50" w:rsidP="00C03362">
            <w:pPr>
              <w:rPr>
                <w:rFonts w:eastAsiaTheme="majorEastAsia"/>
                <w:color w:val="000000" w:themeColor="text1"/>
              </w:rPr>
            </w:pPr>
            <w:r w:rsidRPr="00924F75">
              <w:rPr>
                <w:rFonts w:eastAsiaTheme="majorEastAsia"/>
                <w:color w:val="000000" w:themeColor="text1"/>
              </w:rPr>
              <w:t>RST Forum Mumbai</w:t>
            </w:r>
          </w:p>
        </w:tc>
        <w:tc>
          <w:tcPr>
            <w:tcW w:w="2304" w:type="dxa"/>
          </w:tcPr>
          <w:p w:rsidR="00302E50" w:rsidRPr="00924F75" w:rsidRDefault="00C03362" w:rsidP="00C03362">
            <w:pPr>
              <w:pStyle w:val="Date"/>
              <w:rPr>
                <w:bCs w:val="0"/>
                <w:color w:val="000000" w:themeColor="text1"/>
              </w:rPr>
            </w:pPr>
            <w:r w:rsidRPr="00924F75">
              <w:rPr>
                <w:color w:val="000000" w:themeColor="text1"/>
              </w:rPr>
              <w:t>Year 2009 -2010</w:t>
            </w:r>
          </w:p>
          <w:p w:rsidR="00302E50" w:rsidRPr="00924F75" w:rsidRDefault="00302E50" w:rsidP="00302E50">
            <w:pPr>
              <w:rPr>
                <w:bCs w:val="0"/>
                <w:color w:val="000000" w:themeColor="text1"/>
              </w:rPr>
            </w:pPr>
          </w:p>
          <w:p w:rsidR="00302E50" w:rsidRPr="00924F75" w:rsidRDefault="00932850" w:rsidP="00302E50">
            <w:pPr>
              <w:rPr>
                <w:bCs w:val="0"/>
                <w:color w:val="000000" w:themeColor="text1"/>
              </w:rPr>
            </w:pPr>
            <w:r w:rsidRPr="00924F75">
              <w:rPr>
                <w:color w:val="000000" w:themeColor="text1"/>
              </w:rPr>
              <w:t xml:space="preserve">              Year 2021</w:t>
            </w:r>
          </w:p>
          <w:p w:rsidR="00302E50" w:rsidRPr="00924F75" w:rsidRDefault="00302E50" w:rsidP="00302E50">
            <w:pPr>
              <w:rPr>
                <w:bCs w:val="0"/>
                <w:color w:val="000000" w:themeColor="text1"/>
              </w:rPr>
            </w:pPr>
          </w:p>
          <w:p w:rsidR="00302E50" w:rsidRPr="00924F75" w:rsidRDefault="00302E50" w:rsidP="00302E50">
            <w:pPr>
              <w:rPr>
                <w:color w:val="000000" w:themeColor="text1"/>
              </w:rPr>
            </w:pPr>
            <w:r w:rsidRPr="00924F75">
              <w:rPr>
                <w:color w:val="000000" w:themeColor="text1"/>
              </w:rPr>
              <w:t xml:space="preserve">               </w:t>
            </w:r>
          </w:p>
          <w:p w:rsidR="000C5155" w:rsidRPr="00924F75" w:rsidRDefault="00302E50" w:rsidP="00302E50">
            <w:pPr>
              <w:rPr>
                <w:color w:val="000000" w:themeColor="text1"/>
              </w:rPr>
            </w:pPr>
            <w:r w:rsidRPr="00924F75">
              <w:rPr>
                <w:color w:val="000000" w:themeColor="text1"/>
              </w:rPr>
              <w:t xml:space="preserve">              Year 2017</w:t>
            </w:r>
          </w:p>
          <w:p w:rsidR="00302E50" w:rsidRPr="00924F75" w:rsidRDefault="00302E50" w:rsidP="00302E50">
            <w:pPr>
              <w:jc w:val="center"/>
              <w:rPr>
                <w:color w:val="000000" w:themeColor="text1"/>
              </w:rPr>
            </w:pPr>
          </w:p>
        </w:tc>
      </w:tr>
      <w:tr w:rsidR="00924F75" w:rsidRPr="00924F75" w:rsidTr="004459B3">
        <w:tc>
          <w:tcPr>
            <w:tcW w:w="7776" w:type="dxa"/>
          </w:tcPr>
          <w:p w:rsidR="00C03362" w:rsidRPr="00924F75" w:rsidRDefault="00C03362" w:rsidP="001764A6">
            <w:pPr>
              <w:pStyle w:val="Heading2"/>
              <w:outlineLvl w:val="1"/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2304" w:type="dxa"/>
          </w:tcPr>
          <w:p w:rsidR="00C03362" w:rsidRPr="00924F75" w:rsidRDefault="00C03362" w:rsidP="00C03362">
            <w:pPr>
              <w:pStyle w:val="Date"/>
              <w:rPr>
                <w:color w:val="000000" w:themeColor="text1"/>
              </w:rPr>
            </w:pPr>
          </w:p>
        </w:tc>
      </w:tr>
    </w:tbl>
    <w:p w:rsidR="007F1277" w:rsidRPr="00747C35" w:rsidRDefault="007F1277" w:rsidP="007F1277">
      <w:pPr>
        <w:pStyle w:val="Subtitle"/>
        <w:rPr>
          <w:color w:val="auto"/>
        </w:rPr>
      </w:pPr>
      <w:r w:rsidRPr="00747C35">
        <w:rPr>
          <w:color w:val="auto"/>
        </w:rPr>
        <w:t>Interest</w:t>
      </w:r>
    </w:p>
    <w:p w:rsidR="005648FD" w:rsidRPr="00747C35" w:rsidRDefault="007F1277" w:rsidP="007F1277">
      <w:pPr>
        <w:pStyle w:val="Subtitle"/>
        <w:rPr>
          <w:color w:val="auto"/>
        </w:rPr>
      </w:pPr>
      <w:r w:rsidRPr="00747C35">
        <w:rPr>
          <w:color w:val="auto"/>
        </w:rPr>
        <w:t>A strong interest in continuous learning and staying updated with the latest technologies and best practices.</w:t>
      </w:r>
    </w:p>
    <w:sectPr w:rsidR="005648FD" w:rsidRPr="00747C35" w:rsidSect="001C69B2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120" w:rsidRDefault="005A7120">
      <w:pPr>
        <w:spacing w:line="240" w:lineRule="auto"/>
      </w:pPr>
      <w:r>
        <w:separator/>
      </w:r>
    </w:p>
  </w:endnote>
  <w:endnote w:type="continuationSeparator" w:id="0">
    <w:p w:rsidR="005A7120" w:rsidRDefault="005A7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47C35">
      <w:t>3</w:t>
    </w:r>
    <w:r>
      <w:fldChar w:fldCharType="end"/>
    </w:r>
  </w:p>
  <w:p w:rsidR="006A1D9B" w:rsidRDefault="006A1D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120" w:rsidRDefault="005A7120">
      <w:pPr>
        <w:spacing w:line="240" w:lineRule="auto"/>
      </w:pPr>
      <w:r>
        <w:separator/>
      </w:r>
    </w:p>
  </w:footnote>
  <w:footnote w:type="continuationSeparator" w:id="0">
    <w:p w:rsidR="005A7120" w:rsidRDefault="005A71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AD6B52"/>
    <w:multiLevelType w:val="multilevel"/>
    <w:tmpl w:val="E36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A903A8F"/>
    <w:multiLevelType w:val="multilevel"/>
    <w:tmpl w:val="E36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4D"/>
    <w:rsid w:val="000425C6"/>
    <w:rsid w:val="000C5155"/>
    <w:rsid w:val="000F1DC7"/>
    <w:rsid w:val="001764A6"/>
    <w:rsid w:val="001C69B2"/>
    <w:rsid w:val="00242825"/>
    <w:rsid w:val="002940A1"/>
    <w:rsid w:val="002F47D4"/>
    <w:rsid w:val="00302E50"/>
    <w:rsid w:val="00337C64"/>
    <w:rsid w:val="003E7996"/>
    <w:rsid w:val="003F028E"/>
    <w:rsid w:val="003F3B40"/>
    <w:rsid w:val="004459B3"/>
    <w:rsid w:val="00460DC4"/>
    <w:rsid w:val="00490268"/>
    <w:rsid w:val="004A5543"/>
    <w:rsid w:val="004C3892"/>
    <w:rsid w:val="00515AD7"/>
    <w:rsid w:val="005648FD"/>
    <w:rsid w:val="005A7120"/>
    <w:rsid w:val="005B7925"/>
    <w:rsid w:val="005F09CE"/>
    <w:rsid w:val="006A1D9B"/>
    <w:rsid w:val="006D3B8E"/>
    <w:rsid w:val="006E61DE"/>
    <w:rsid w:val="00712145"/>
    <w:rsid w:val="00713DDD"/>
    <w:rsid w:val="007143C3"/>
    <w:rsid w:val="00726583"/>
    <w:rsid w:val="0073379B"/>
    <w:rsid w:val="00747C35"/>
    <w:rsid w:val="007C51D0"/>
    <w:rsid w:val="007C6D48"/>
    <w:rsid w:val="007F1277"/>
    <w:rsid w:val="008B2D0D"/>
    <w:rsid w:val="008E1F80"/>
    <w:rsid w:val="00924F75"/>
    <w:rsid w:val="00932850"/>
    <w:rsid w:val="00971A48"/>
    <w:rsid w:val="009E6D67"/>
    <w:rsid w:val="00A801B2"/>
    <w:rsid w:val="00B0548E"/>
    <w:rsid w:val="00B06F91"/>
    <w:rsid w:val="00B550F6"/>
    <w:rsid w:val="00BD5B36"/>
    <w:rsid w:val="00BE5218"/>
    <w:rsid w:val="00C03362"/>
    <w:rsid w:val="00C056DC"/>
    <w:rsid w:val="00C74AEB"/>
    <w:rsid w:val="00C773C5"/>
    <w:rsid w:val="00CD6265"/>
    <w:rsid w:val="00D136AC"/>
    <w:rsid w:val="00D469F8"/>
    <w:rsid w:val="00D54540"/>
    <w:rsid w:val="00D77989"/>
    <w:rsid w:val="00DA13EA"/>
    <w:rsid w:val="00DB7951"/>
    <w:rsid w:val="00DE55F0"/>
    <w:rsid w:val="00E10969"/>
    <w:rsid w:val="00E25B61"/>
    <w:rsid w:val="00EA0691"/>
    <w:rsid w:val="00EB514D"/>
    <w:rsid w:val="00EF0CB5"/>
    <w:rsid w:val="00EF5D7C"/>
    <w:rsid w:val="00F85D4D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FFD3D"/>
  <w15:chartTrackingRefBased/>
  <w15:docId w15:val="{0CBACFE6-0B4B-4646-B434-A07D7646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E50"/>
  </w:style>
  <w:style w:type="paragraph" w:styleId="Heading1">
    <w:name w:val="heading 1"/>
    <w:basedOn w:val="Normal"/>
    <w:next w:val="Normal"/>
    <w:link w:val="Heading1Char"/>
    <w:uiPriority w:val="9"/>
    <w:qFormat/>
    <w:rsid w:val="00302E50"/>
    <w:pPr>
      <w:keepNext/>
      <w:keepLines/>
      <w:pBdr>
        <w:bottom w:val="single" w:sz="4" w:space="1" w:color="0096C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E5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5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5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5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5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5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E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02E50"/>
    <w:rPr>
      <w:rFonts w:asciiTheme="majorHAnsi" w:eastAsiaTheme="majorEastAsia" w:hAnsiTheme="majorHAnsi" w:cstheme="majorBidi"/>
      <w:color w:val="006F9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02E5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02E50"/>
    <w:rPr>
      <w:rFonts w:asciiTheme="majorHAnsi" w:eastAsiaTheme="majorEastAsia" w:hAnsiTheme="majorHAnsi" w:cstheme="majorBidi"/>
      <w:color w:val="006F9A" w:themeColor="accent1" w:themeShade="BF"/>
      <w:sz w:val="36"/>
      <w:szCs w:val="36"/>
    </w:rPr>
  </w:style>
  <w:style w:type="character" w:styleId="Strong">
    <w:name w:val="Strong"/>
    <w:basedOn w:val="DefaultParagraphFont"/>
    <w:uiPriority w:val="22"/>
    <w:qFormat/>
    <w:rsid w:val="00302E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02E50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customStyle="1" w:styleId="ContactInfo">
    <w:name w:val="Contact Info"/>
    <w:basedOn w:val="Normal"/>
    <w:uiPriority w:val="3"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qFormat/>
    <w:rsid w:val="00302E50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2E5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qFormat/>
    <w:rsid w:val="00302E5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5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5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5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5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5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5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02E5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5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96C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50"/>
    <w:rPr>
      <w:rFonts w:asciiTheme="majorHAnsi" w:eastAsiaTheme="majorEastAsia" w:hAnsiTheme="majorHAnsi" w:cstheme="majorBidi"/>
      <w:color w:val="0096CE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02E50"/>
    <w:rPr>
      <w:b/>
      <w:bCs/>
      <w:smallCaps/>
      <w:u w:val="single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02E5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02E5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2E50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qFormat/>
    <w:rsid w:val="00302E5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02E50"/>
    <w:rPr>
      <w:smallCap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5648F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E50"/>
    <w:pPr>
      <w:outlineLvl w:val="9"/>
    </w:pPr>
  </w:style>
  <w:style w:type="character" w:customStyle="1" w:styleId="badword">
    <w:name w:val="badword"/>
    <w:basedOn w:val="DefaultParagraphFont"/>
    <w:rsid w:val="00F8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lhad36.github.io/MyPortfol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-swiggy-51b80.web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mous-concha-61acb7.netlify.app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ralhad36.github.io/My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lhad-narkar-localhost3000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lhad.Narkar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A7D87098DB497588925A5C9F42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231CE-979F-4497-979E-FBB45A047B33}"/>
      </w:docPartPr>
      <w:docPartBody>
        <w:p w:rsidR="00BD59F9" w:rsidRDefault="00DE099A">
          <w:pPr>
            <w:pStyle w:val="74A7D87098DB497588925A5C9F423A72"/>
          </w:pPr>
          <w:r>
            <w:t>Skills &amp; Abilities</w:t>
          </w:r>
        </w:p>
      </w:docPartBody>
    </w:docPart>
    <w:docPart>
      <w:docPartPr>
        <w:name w:val="EFB1C0FE01904DE49BDED1E534A67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ED735-3394-4372-9E82-A7C58DE11CB3}"/>
      </w:docPartPr>
      <w:docPartBody>
        <w:p w:rsidR="00BD59F9" w:rsidRDefault="00DE099A">
          <w:pPr>
            <w:pStyle w:val="EFB1C0FE01904DE49BDED1E534A6706F"/>
          </w:pPr>
          <w:r>
            <w:t>Experience</w:t>
          </w:r>
        </w:p>
      </w:docPartBody>
    </w:docPart>
    <w:docPart>
      <w:docPartPr>
        <w:name w:val="B6E55D1B65E0418A9FB4E7F56ECC4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F677E-387F-411C-8297-6F8A8EF2892C}"/>
      </w:docPartPr>
      <w:docPartBody>
        <w:p w:rsidR="00BD59F9" w:rsidRDefault="00DE099A">
          <w:pPr>
            <w:pStyle w:val="B6E55D1B65E0418A9FB4E7F56ECC4C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9A"/>
    <w:rsid w:val="00386C14"/>
    <w:rsid w:val="00457FB7"/>
    <w:rsid w:val="00752303"/>
    <w:rsid w:val="007A7B80"/>
    <w:rsid w:val="0089649A"/>
    <w:rsid w:val="00A23CB3"/>
    <w:rsid w:val="00BD59F9"/>
    <w:rsid w:val="00C539DF"/>
    <w:rsid w:val="00CF3590"/>
    <w:rsid w:val="00D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D7A5EC99E1474395F9811CF7F2042D">
    <w:name w:val="FFD7A5EC99E1474395F9811CF7F2042D"/>
  </w:style>
  <w:style w:type="paragraph" w:customStyle="1" w:styleId="799867FE2EAA42AA85CC5FD972C2690A">
    <w:name w:val="799867FE2EAA42AA85CC5FD972C2690A"/>
  </w:style>
  <w:style w:type="paragraph" w:customStyle="1" w:styleId="9554EDE0DDC94C179FDCC0BA8AB22A80">
    <w:name w:val="9554EDE0DDC94C179FDCC0BA8AB22A80"/>
  </w:style>
  <w:style w:type="paragraph" w:customStyle="1" w:styleId="8CE60932A5D1463E9EA8B2DFF2260375">
    <w:name w:val="8CE60932A5D1463E9EA8B2DFF2260375"/>
  </w:style>
  <w:style w:type="paragraph" w:customStyle="1" w:styleId="C188D05270A74EECB2CE07BA36DE2B6C">
    <w:name w:val="C188D05270A74EECB2CE07BA36DE2B6C"/>
  </w:style>
  <w:style w:type="paragraph" w:customStyle="1" w:styleId="275D817219194E7EBB5DA04120EA899B">
    <w:name w:val="275D817219194E7EBB5DA04120EA899B"/>
  </w:style>
  <w:style w:type="paragraph" w:customStyle="1" w:styleId="5E9E0CC1BC2C4CD7B719DD355BFF35EA">
    <w:name w:val="5E9E0CC1BC2C4CD7B719DD355BFF35EA"/>
  </w:style>
  <w:style w:type="paragraph" w:customStyle="1" w:styleId="74A7D87098DB497588925A5C9F423A72">
    <w:name w:val="74A7D87098DB497588925A5C9F423A72"/>
  </w:style>
  <w:style w:type="paragraph" w:customStyle="1" w:styleId="E950A276EF9A4BA5BEA365B0C7E019F1">
    <w:name w:val="E950A276EF9A4BA5BEA365B0C7E019F1"/>
  </w:style>
  <w:style w:type="paragraph" w:customStyle="1" w:styleId="EFB1C0FE01904DE49BDED1E534A6706F">
    <w:name w:val="EFB1C0FE01904DE49BDED1E534A6706F"/>
  </w:style>
  <w:style w:type="paragraph" w:customStyle="1" w:styleId="CD93AF98A96B44C9AB13FC1D0CD34603">
    <w:name w:val="CD93AF98A96B44C9AB13FC1D0CD34603"/>
  </w:style>
  <w:style w:type="paragraph" w:customStyle="1" w:styleId="C06DDCF34833449FAFE4632601B825DA">
    <w:name w:val="C06DDCF34833449FAFE4632601B825DA"/>
  </w:style>
  <w:style w:type="paragraph" w:customStyle="1" w:styleId="045F12E4B8164E3C8DD48972B8794DDC">
    <w:name w:val="045F12E4B8164E3C8DD48972B8794DDC"/>
  </w:style>
  <w:style w:type="paragraph" w:customStyle="1" w:styleId="846DD3D17C344416812A3289846C3EA0">
    <w:name w:val="846DD3D17C344416812A3289846C3EA0"/>
  </w:style>
  <w:style w:type="paragraph" w:customStyle="1" w:styleId="B3F73C2C672C414AB05BCFFF54059272">
    <w:name w:val="B3F73C2C672C414AB05BCFFF54059272"/>
  </w:style>
  <w:style w:type="paragraph" w:customStyle="1" w:styleId="16B876BE0BEB45D9874752A2243E5574">
    <w:name w:val="16B876BE0BEB45D9874752A2243E5574"/>
  </w:style>
  <w:style w:type="paragraph" w:customStyle="1" w:styleId="03B5D6085BDA4721AE3A94D5D5EF03D7">
    <w:name w:val="03B5D6085BDA4721AE3A94D5D5EF03D7"/>
  </w:style>
  <w:style w:type="paragraph" w:customStyle="1" w:styleId="4C3F5F43597A4F1DBAFC1366253255E5">
    <w:name w:val="4C3F5F43597A4F1DBAFC1366253255E5"/>
  </w:style>
  <w:style w:type="paragraph" w:customStyle="1" w:styleId="B6E55D1B65E0418A9FB4E7F56ECC4C00">
    <w:name w:val="B6E55D1B65E0418A9FB4E7F56ECC4C00"/>
  </w:style>
  <w:style w:type="paragraph" w:customStyle="1" w:styleId="30B85C8D19BC48519ED7B9882B51C4BC">
    <w:name w:val="30B85C8D19BC48519ED7B9882B51C4BC"/>
  </w:style>
  <w:style w:type="paragraph" w:customStyle="1" w:styleId="03E8A17BEEC0447C9DD13B3CF7F77B7D">
    <w:name w:val="03E8A17BEEC0447C9DD13B3CF7F77B7D"/>
  </w:style>
  <w:style w:type="paragraph" w:customStyle="1" w:styleId="7FB8C99784DF42C9AE9EC31F1360A8F9">
    <w:name w:val="7FB8C99784DF42C9AE9EC31F1360A8F9"/>
  </w:style>
  <w:style w:type="paragraph" w:customStyle="1" w:styleId="F1F65BEFAF21494F8A962EA4BC67A77A">
    <w:name w:val="F1F65BEFAF21494F8A962EA4BC67A77A"/>
  </w:style>
  <w:style w:type="paragraph" w:customStyle="1" w:styleId="AAB12B9FE6B4413683835FD6526C2870">
    <w:name w:val="AAB12B9FE6B4413683835FD6526C2870"/>
  </w:style>
  <w:style w:type="paragraph" w:customStyle="1" w:styleId="791D634614D7448DBB4074E9320A23F1">
    <w:name w:val="791D634614D7448DBB4074E9320A23F1"/>
  </w:style>
  <w:style w:type="paragraph" w:customStyle="1" w:styleId="8A9A2B2FA30A414B926603811349C995">
    <w:name w:val="8A9A2B2FA30A414B926603811349C995"/>
  </w:style>
  <w:style w:type="paragraph" w:customStyle="1" w:styleId="387F1E602277431D82F61345A444AACD">
    <w:name w:val="387F1E602277431D82F61345A444AACD"/>
    <w:rsid w:val="00BD59F9"/>
  </w:style>
  <w:style w:type="paragraph" w:customStyle="1" w:styleId="BA02F474D85A4E62A4E6193C4D278B0E">
    <w:name w:val="BA02F474D85A4E62A4E6193C4D278B0E"/>
    <w:rsid w:val="00386C14"/>
  </w:style>
  <w:style w:type="paragraph" w:customStyle="1" w:styleId="290698EB082D4554AC9B2A74AF85B905">
    <w:name w:val="290698EB082D4554AC9B2A74AF85B905"/>
    <w:rsid w:val="007A7B80"/>
  </w:style>
  <w:style w:type="paragraph" w:customStyle="1" w:styleId="C56D5D8663624FF2BBBB7DC22368B313">
    <w:name w:val="C56D5D8663624FF2BBBB7DC22368B313"/>
    <w:rsid w:val="007A7B80"/>
  </w:style>
  <w:style w:type="paragraph" w:customStyle="1" w:styleId="C4811EBBDCC940E79B49BB3170D77037">
    <w:name w:val="C4811EBBDCC940E79B49BB3170D77037"/>
    <w:rsid w:val="007A7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5F585-3D84-4D55-AB49-95693DEB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130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Pralhad Narkar</dc:creator>
  <cp:keywords/>
  <dc:description/>
  <cp:lastModifiedBy>Pralhad Narkar</cp:lastModifiedBy>
  <cp:revision>10</cp:revision>
  <cp:lastPrinted>2024-06-30T10:21:00Z</cp:lastPrinted>
  <dcterms:created xsi:type="dcterms:W3CDTF">2024-06-28T11:08:00Z</dcterms:created>
  <dcterms:modified xsi:type="dcterms:W3CDTF">2024-06-30T10:23:00Z</dcterms:modified>
</cp:coreProperties>
</file>